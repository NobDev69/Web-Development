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CC8" w14:textId="33070DBB" w:rsidR="00F41BEE" w:rsidRDefault="00103D5F" w:rsidP="009F2912">
      <w:pPr>
        <w:pStyle w:val="Title"/>
      </w:pPr>
      <w:r>
        <w:t>Md. Shabbir Hossan</w:t>
      </w:r>
    </w:p>
    <w:p w14:paraId="0D026820" w14:textId="1BD771C3" w:rsidR="00F41BEE" w:rsidRDefault="00103D5F" w:rsidP="009E3475">
      <w:pPr>
        <w:pStyle w:val="Subtitle"/>
      </w:pPr>
      <w:r>
        <w:t>Web Developer</w:t>
      </w:r>
    </w:p>
    <w:p w14:paraId="306143A8" w14:textId="6C4C74D4" w:rsidR="00F41BEE" w:rsidRPr="00E37B20" w:rsidRDefault="00103D5F" w:rsidP="009E347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E37B20">
        <w:rPr>
          <w:sz w:val="20"/>
          <w:szCs w:val="28"/>
        </w:rPr>
        <w:t>Dhaka, Bangladesh</w:t>
      </w:r>
      <w:r w:rsidR="00F41BEE" w:rsidRPr="00E37B20">
        <w:rPr>
          <w:sz w:val="20"/>
          <w:szCs w:val="28"/>
        </w:rPr>
        <w:t xml:space="preserve"> | </w:t>
      </w:r>
      <w:r w:rsidRPr="00E37B20">
        <w:rPr>
          <w:sz w:val="20"/>
          <w:szCs w:val="28"/>
        </w:rPr>
        <w:t>01746747126</w:t>
      </w:r>
      <w:r w:rsidR="00E37B20">
        <w:rPr>
          <w:sz w:val="20"/>
          <w:szCs w:val="28"/>
        </w:rPr>
        <w:t xml:space="preserve"> </w:t>
      </w:r>
      <w:r w:rsidR="00E37B20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| </w:t>
      </w:r>
      <w:r w:rsidR="00E37B20" w:rsidRPr="00E37B20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github.com/</w:t>
      </w:r>
      <w:proofErr w:type="spellStart"/>
      <w:r w:rsidR="00E37B20" w:rsidRPr="00E37B20">
        <w:rPr>
          <w:rFonts w:asciiTheme="minorHAnsi" w:eastAsiaTheme="minorHAnsi" w:hAnsiTheme="minorHAnsi" w:cstheme="minorBidi"/>
          <w:bCs/>
          <w:spacing w:val="0"/>
          <w:sz w:val="20"/>
          <w:szCs w:val="22"/>
        </w:rPr>
        <w:t>shabbir-hossan</w:t>
      </w:r>
      <w:proofErr w:type="spellEnd"/>
      <w:r w:rsidRPr="00E37B20">
        <w:rPr>
          <w:bCs/>
          <w:sz w:val="20"/>
          <w:szCs w:val="28"/>
        </w:rPr>
        <w:t xml:space="preserve"> </w:t>
      </w:r>
      <w:r w:rsidR="00F41BEE" w:rsidRPr="00E37B20">
        <w:rPr>
          <w:bCs/>
          <w:sz w:val="20"/>
          <w:szCs w:val="28"/>
        </w:rPr>
        <w:t xml:space="preserve">| </w:t>
      </w:r>
      <w:hyperlink r:id="rId11" w:history="1">
        <w:r w:rsidR="00E37B20" w:rsidRPr="00E37B20">
          <w:rPr>
            <w:rStyle w:val="Hyperlink"/>
            <w:bCs/>
            <w:sz w:val="20"/>
            <w:szCs w:val="28"/>
          </w:rPr>
          <w:t>shabbir.official54@gmail.com</w:t>
        </w:r>
      </w:hyperlink>
      <w:r w:rsidR="00E37B20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</w:p>
    <w:p w14:paraId="1E6D4812" w14:textId="77777777" w:rsidR="00003455" w:rsidRPr="00003455" w:rsidRDefault="00003455" w:rsidP="00003455"/>
    <w:p w14:paraId="61728B51" w14:textId="77777777" w:rsidR="00F41BEE" w:rsidRDefault="00FF44D3" w:rsidP="006E0605">
      <w:pPr>
        <w:pStyle w:val="Heading1"/>
      </w:pPr>
      <w:sdt>
        <w:sdtPr>
          <w:id w:val="-736782104"/>
          <w:placeholder>
            <w:docPart w:val="7754DB7F431F4C8D9E8135AD98E317BE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025785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4D20EE2" wp14:editId="3991F32E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94D84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2EDDA63" w14:textId="1748211E" w:rsidR="00003455" w:rsidRPr="00103D5F" w:rsidRDefault="00103D5F" w:rsidP="00103D5F">
      <w:pPr>
        <w:jc w:val="both"/>
      </w:pPr>
      <w:r w:rsidRPr="00103D5F">
        <w:t>I’m a Full stack Web developer and UX friendly UI Designer who is passionate about making error-free websites with 100% client satisfaction. I have a passion for learning and sharing my knowledge with others as publicly as possible. I love to solve real-world problems. I am strategic, goal-oriented, and always work with an end goal in mind. Over the past years, I created 50s of websites for my clients. I pride myself on doing quality work and maintaining excellent communication.</w:t>
      </w:r>
    </w:p>
    <w:p w14:paraId="79DFA9C1" w14:textId="77777777" w:rsidR="00F41BEE" w:rsidRDefault="00FF44D3" w:rsidP="006E0605">
      <w:pPr>
        <w:pStyle w:val="Heading1"/>
      </w:pPr>
      <w:sdt>
        <w:sdtPr>
          <w:id w:val="1494989950"/>
          <w:placeholder>
            <w:docPart w:val="B66AC8CE265940619DA8AA94E9A3E69B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14804E4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F2B07F3" wp14:editId="20DCBFC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0C58A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9469E7B" w14:textId="0DE715BB" w:rsidR="00F41BEE" w:rsidRDefault="00103D5F" w:rsidP="006E0605">
      <w:pPr>
        <w:pStyle w:val="Heading2"/>
      </w:pPr>
      <w:r w:rsidRPr="00103D5F">
        <w:rPr>
          <w:rStyle w:val="Hyperlink"/>
          <w:rFonts w:cstheme="minorHAnsi"/>
          <w:bCs/>
          <w:color w:val="auto"/>
          <w:szCs w:val="20"/>
          <w:u w:val="none"/>
          <w:shd w:val="clear" w:color="auto" w:fill="FFFFFF"/>
        </w:rPr>
        <w:t>Muscled Inc</w:t>
      </w:r>
      <w:r w:rsidRPr="00103D5F">
        <w:rPr>
          <w:rStyle w:val="Hyperlink"/>
          <w:rFonts w:cstheme="minorHAnsi"/>
          <w:bCs/>
          <w:color w:val="auto"/>
          <w:sz w:val="24"/>
          <w:szCs w:val="24"/>
          <w:u w:val="none"/>
          <w:shd w:val="clear" w:color="auto" w:fill="FFFFFF"/>
        </w:rPr>
        <w:t>.</w:t>
      </w:r>
      <w:r w:rsidRPr="00103D5F">
        <w:rPr>
          <w:rStyle w:val="Hyperlink"/>
          <w:rFonts w:ascii="Times New Roman" w:hAnsi="Times New Roman"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103D5F">
        <w:rPr>
          <w:rFonts w:cstheme="minorHAnsi"/>
          <w:szCs w:val="20"/>
        </w:rPr>
        <w:t xml:space="preserve">| </w:t>
      </w:r>
      <w:r w:rsidRPr="00103D5F">
        <w:rPr>
          <w:rFonts w:cstheme="minorHAnsi"/>
          <w:szCs w:val="20"/>
          <w:lang w:bidi="bn-BD"/>
        </w:rPr>
        <w:t>UX/UI</w:t>
      </w:r>
      <w:r w:rsidR="00003455">
        <w:tab/>
      </w:r>
      <w:r>
        <w:t>2020 - 2021</w:t>
      </w:r>
    </w:p>
    <w:p w14:paraId="453A951F" w14:textId="77777777" w:rsidR="00F41BEE" w:rsidRDefault="00FF44D3" w:rsidP="006E0605">
      <w:pPr>
        <w:pStyle w:val="ListBullet"/>
      </w:pPr>
      <w:sdt>
        <w:sdtPr>
          <w:id w:val="-1933806623"/>
          <w:placeholder>
            <w:docPart w:val="A7A85034719A4680A17368D227CF8762"/>
          </w:placeholder>
          <w:temporary/>
          <w:showingPlcHdr/>
          <w15:appearance w15:val="hidden"/>
        </w:sdtPr>
        <w:sdtEndPr/>
        <w:sdtContent>
          <w:r w:rsidR="00F41BEE" w:rsidRPr="00A7066C">
            <w:t>Increased customer retention by 20%</w:t>
          </w:r>
        </w:sdtContent>
      </w:sdt>
    </w:p>
    <w:p w14:paraId="167778E7" w14:textId="31B40960" w:rsidR="00103D5F" w:rsidRDefault="00103D5F" w:rsidP="00103D5F">
      <w:pPr>
        <w:pStyle w:val="ListBullet"/>
      </w:pPr>
      <w:r w:rsidRPr="00103D5F">
        <w:t>Coordinating team brand and communication.</w:t>
      </w:r>
    </w:p>
    <w:p w14:paraId="24ECD290" w14:textId="77777777" w:rsidR="00E37B20" w:rsidRPr="00CA3D51" w:rsidRDefault="00E37B20" w:rsidP="00E37B20">
      <w:pPr>
        <w:pStyle w:val="ListBullet"/>
      </w:pPr>
      <w:r w:rsidRPr="005374F6">
        <w:t>Writing and presenting reports to senior management.</w:t>
      </w:r>
    </w:p>
    <w:p w14:paraId="507C4926" w14:textId="77777777" w:rsidR="00F41BEE" w:rsidRDefault="00FF44D3" w:rsidP="006E0605">
      <w:pPr>
        <w:pStyle w:val="ListBullet"/>
      </w:pPr>
      <w:sdt>
        <w:sdtPr>
          <w:id w:val="620120070"/>
          <w:placeholder>
            <w:docPart w:val="4ECE083185FB4043AD29CEA47E3B5D10"/>
          </w:placeholder>
          <w:temporary/>
          <w:showingPlcHdr/>
          <w15:appearance w15:val="hidden"/>
        </w:sdtPr>
        <w:sdtEndPr/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4B0F1FA1" w14:textId="77777777" w:rsidR="00F41BEE" w:rsidRDefault="00FF44D3" w:rsidP="00D52131">
      <w:pPr>
        <w:pStyle w:val="ListBullet"/>
      </w:pPr>
      <w:sdt>
        <w:sdtPr>
          <w:id w:val="823330532"/>
          <w:placeholder>
            <w:docPart w:val="522DCAC565B643E29EAE274147781549"/>
          </w:placeholder>
          <w:temporary/>
          <w:showingPlcHdr/>
          <w15:appearance w15:val="hidden"/>
        </w:sdtPr>
        <w:sdtEndPr/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1E3D41C0" w14:textId="77777777" w:rsidR="00003455" w:rsidRDefault="00003455" w:rsidP="00003455"/>
    <w:p w14:paraId="2F10298F" w14:textId="1B22BD18" w:rsidR="00F41BEE" w:rsidRDefault="00D6136C" w:rsidP="006E0605">
      <w:pPr>
        <w:pStyle w:val="Heading2"/>
      </w:pPr>
      <w:r>
        <w:t>YSSE</w:t>
      </w:r>
      <w:r w:rsidR="00E37B20">
        <w:t xml:space="preserve"> | Web Development (Intern) </w:t>
      </w:r>
      <w:r w:rsidR="00003455">
        <w:tab/>
      </w:r>
      <w:r w:rsidR="00E37B20">
        <w:t>2021 - 2022</w:t>
      </w:r>
    </w:p>
    <w:p w14:paraId="1A171F61" w14:textId="77777777" w:rsidR="00F41BEE" w:rsidRDefault="00FF44D3" w:rsidP="00D52131">
      <w:pPr>
        <w:pStyle w:val="ListBullet"/>
      </w:pPr>
      <w:sdt>
        <w:sdtPr>
          <w:id w:val="143559092"/>
          <w:placeholder>
            <w:docPart w:val="EA3A9BD9EDD64C60864AFFF0929AEC8F"/>
          </w:placeholder>
          <w:temporary/>
          <w:showingPlcHdr/>
          <w15:appearance w15:val="hidden"/>
        </w:sdtPr>
        <w:sdtEndPr/>
        <w:sdtContent>
          <w:r w:rsidR="00F41BEE" w:rsidRPr="00A70EFD">
            <w:t>Cleaned and preprocessed data</w:t>
          </w:r>
        </w:sdtContent>
      </w:sdt>
    </w:p>
    <w:p w14:paraId="041B8A35" w14:textId="77777777" w:rsidR="00F41BEE" w:rsidRDefault="00FF44D3" w:rsidP="00D52131">
      <w:pPr>
        <w:pStyle w:val="ListBullet"/>
      </w:pPr>
      <w:sdt>
        <w:sdtPr>
          <w:id w:val="1007250553"/>
          <w:placeholder>
            <w:docPart w:val="ED60A2A841084B50A7D9111F0981048D"/>
          </w:placeholder>
          <w:temporary/>
          <w:showingPlcHdr/>
          <w15:appearance w15:val="hidden"/>
        </w:sdtPr>
        <w:sdtEndPr/>
        <w:sdtContent>
          <w:r w:rsidR="00F41BEE" w:rsidRPr="0040118E">
            <w:t>Conducted statistical tests for decision support</w:t>
          </w:r>
        </w:sdtContent>
      </w:sdt>
    </w:p>
    <w:p w14:paraId="2F91CF0C" w14:textId="77777777" w:rsidR="00F41BEE" w:rsidRDefault="00FF44D3" w:rsidP="00D52131">
      <w:pPr>
        <w:pStyle w:val="ListBullet"/>
      </w:pPr>
      <w:sdt>
        <w:sdtPr>
          <w:id w:val="1682466599"/>
          <w:placeholder>
            <w:docPart w:val="2CA46BC4D9EB413BA4AD00A8B6AACF2A"/>
          </w:placeholder>
          <w:temporary/>
          <w:showingPlcHdr/>
          <w15:appearance w15:val="hidden"/>
        </w:sdtPr>
        <w:sdtEndPr/>
        <w:sdtContent>
          <w:r w:rsidR="00F41BEE" w:rsidRPr="0040118E">
            <w:t>Developed machine learning models for prediction</w:t>
          </w:r>
        </w:sdtContent>
      </w:sdt>
    </w:p>
    <w:p w14:paraId="07C0D741" w14:textId="77777777" w:rsidR="00F41BEE" w:rsidRDefault="00FF44D3" w:rsidP="00D52131">
      <w:pPr>
        <w:pStyle w:val="ListBullet"/>
      </w:pPr>
      <w:sdt>
        <w:sdtPr>
          <w:id w:val="1176313580"/>
          <w:placeholder>
            <w:docPart w:val="4A22FE8465F8490792FC5A711D7C7D18"/>
          </w:placeholder>
          <w:temporary/>
          <w:showingPlcHdr/>
          <w15:appearance w15:val="hidden"/>
        </w:sdtPr>
        <w:sdtEndPr/>
        <w:sdtContent>
          <w:r w:rsidR="00F41BEE">
            <w:t>Collaborated on A/B tests, increased click-through</w:t>
          </w:r>
        </w:sdtContent>
      </w:sdt>
    </w:p>
    <w:p w14:paraId="0C0E8E91" w14:textId="77777777" w:rsidR="00003455" w:rsidRDefault="00003455" w:rsidP="00003455"/>
    <w:p w14:paraId="257FFBC3" w14:textId="77777777" w:rsidR="00F41BEE" w:rsidRDefault="00FF44D3" w:rsidP="006E0605">
      <w:pPr>
        <w:pStyle w:val="Heading1"/>
      </w:pPr>
      <w:sdt>
        <w:sdtPr>
          <w:id w:val="1513793667"/>
          <w:placeholder>
            <w:docPart w:val="E5569AE6D52243AC9B4F515EF2C4948F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39EA2C5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FB53E15" wp14:editId="771B85D7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82ED3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B346BD" w14:textId="69055E0D" w:rsidR="00F41BEE" w:rsidRDefault="00E37B20" w:rsidP="006E0605">
      <w:pPr>
        <w:pStyle w:val="Heading2"/>
      </w:pPr>
      <w:r w:rsidRPr="00E37B20">
        <w:t>Dhaka Professional College (NU)</w:t>
      </w:r>
      <w:r>
        <w:t xml:space="preserve">, </w:t>
      </w:r>
      <w:r w:rsidRPr="00E37B20">
        <w:t>BBA in Professional</w:t>
      </w:r>
      <w:r w:rsidR="00003455">
        <w:tab/>
      </w:r>
      <w:r>
        <w:t>2022</w:t>
      </w:r>
    </w:p>
    <w:p w14:paraId="63ADB1A6" w14:textId="115E3FB6" w:rsidR="00F41BEE" w:rsidRDefault="00E37B20" w:rsidP="00D52131">
      <w:r>
        <w:t xml:space="preserve">Major: </w:t>
      </w:r>
      <w:r w:rsidRPr="00E37B20">
        <w:t>Accounting</w:t>
      </w:r>
      <w:r w:rsidR="00F41BEE">
        <w:t xml:space="preserve"> | </w:t>
      </w:r>
      <w:r w:rsidRPr="00E37B20">
        <w:t>Running</w:t>
      </w:r>
    </w:p>
    <w:p w14:paraId="19852A36" w14:textId="77777777" w:rsidR="00003455" w:rsidRDefault="00003455" w:rsidP="00003455"/>
    <w:p w14:paraId="24B12B97" w14:textId="51D5367F" w:rsidR="00F41BEE" w:rsidRDefault="00E37B20" w:rsidP="006E0605">
      <w:pPr>
        <w:pStyle w:val="Heading2"/>
      </w:pPr>
      <w:proofErr w:type="spellStart"/>
      <w:r w:rsidRPr="00E37B20">
        <w:t>Vashantek</w:t>
      </w:r>
      <w:proofErr w:type="spellEnd"/>
      <w:r w:rsidRPr="00E37B20">
        <w:t xml:space="preserve"> Govt. College</w:t>
      </w:r>
      <w:r>
        <w:t xml:space="preserve">, </w:t>
      </w:r>
      <w:r w:rsidRPr="00E37B20">
        <w:t>Commerce</w:t>
      </w:r>
      <w:r w:rsidR="00003455">
        <w:tab/>
      </w:r>
      <w:r>
        <w:t>2021</w:t>
      </w:r>
    </w:p>
    <w:p w14:paraId="3BE20EC1" w14:textId="26470702" w:rsidR="00F41BEE" w:rsidRDefault="00E37B20" w:rsidP="00D52131">
      <w:r w:rsidRPr="00E37B20">
        <w:t>Dhaka Board</w:t>
      </w:r>
      <w:r w:rsidR="00F41BEE">
        <w:t xml:space="preserve"> | </w:t>
      </w:r>
      <w:proofErr w:type="gramStart"/>
      <w:r w:rsidRPr="00E37B20">
        <w:t>GPA  4.50</w:t>
      </w:r>
      <w:proofErr w:type="gramEnd"/>
      <w:r w:rsidRPr="00E37B20">
        <w:t xml:space="preserve"> Out of 5.00  </w:t>
      </w:r>
    </w:p>
    <w:p w14:paraId="6A5CE637" w14:textId="77777777" w:rsidR="00003455" w:rsidRDefault="00003455" w:rsidP="00003455"/>
    <w:p w14:paraId="08F8BF99" w14:textId="77777777" w:rsidR="00F41BEE" w:rsidRDefault="00FF44D3" w:rsidP="00D52131">
      <w:pPr>
        <w:pStyle w:val="Heading1"/>
      </w:pPr>
      <w:sdt>
        <w:sdtPr>
          <w:id w:val="592895854"/>
          <w:placeholder>
            <w:docPart w:val="7BE0627169334966A1DAD72360D4D5C8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49DB0E7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5EA7D9E" wp14:editId="3FE2019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598D8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3C71324" w14:textId="6E7B36E4" w:rsidR="00F41BEE" w:rsidRDefault="00E37B20" w:rsidP="00E37B20">
      <w:pPr>
        <w:pStyle w:val="ListBullet"/>
      </w:pPr>
      <w:r w:rsidRPr="00E37B20">
        <w:t>Management</w:t>
      </w:r>
      <w:r w:rsidR="00D6136C">
        <w:tab/>
      </w:r>
      <w:r w:rsidR="00D6136C">
        <w:tab/>
      </w:r>
      <w:r w:rsidR="00D6136C">
        <w:tab/>
      </w:r>
      <w:r w:rsidR="00D6136C">
        <w:tab/>
      </w:r>
      <w:r w:rsidR="00D6136C">
        <w:tab/>
      </w:r>
      <w:r w:rsidR="00D6136C">
        <w:tab/>
      </w:r>
      <w:r w:rsidR="00D6136C" w:rsidRPr="00D6136C">
        <w:t>HTML &amp; CSS</w:t>
      </w:r>
    </w:p>
    <w:p w14:paraId="37364E74" w14:textId="2319581D" w:rsidR="00F41BEE" w:rsidRDefault="00FF44D3" w:rsidP="00F37140">
      <w:pPr>
        <w:pStyle w:val="ListBullet"/>
      </w:pPr>
      <w:sdt>
        <w:sdtPr>
          <w:id w:val="-296685869"/>
          <w:placeholder>
            <w:docPart w:val="5A61E7B3868F46F394BC1BE8979C2D7A"/>
          </w:placeholder>
          <w:temporary/>
          <w:showingPlcHdr/>
          <w15:appearance w15:val="hidden"/>
        </w:sdtPr>
        <w:sdtEndPr/>
        <w:sdtContent>
          <w:r w:rsidR="00F41BEE">
            <w:t>Problem solving</w:t>
          </w:r>
        </w:sdtContent>
      </w:sdt>
      <w:r w:rsidR="00D6136C">
        <w:tab/>
      </w:r>
      <w:r w:rsidR="00D6136C">
        <w:tab/>
      </w:r>
      <w:r w:rsidR="00D6136C">
        <w:tab/>
      </w:r>
      <w:r w:rsidR="00D6136C">
        <w:tab/>
      </w:r>
      <w:r w:rsidR="00D6136C">
        <w:tab/>
      </w:r>
      <w:r w:rsidR="00D6136C">
        <w:tab/>
        <w:t>JS &amp; React</w:t>
      </w:r>
    </w:p>
    <w:p w14:paraId="396C9414" w14:textId="7FF1D973" w:rsidR="00F41BEE" w:rsidRDefault="00FF44D3" w:rsidP="00F37140">
      <w:pPr>
        <w:pStyle w:val="ListBullet"/>
      </w:pPr>
      <w:sdt>
        <w:sdtPr>
          <w:id w:val="-94178466"/>
          <w:placeholder>
            <w:docPart w:val="DF747AFABA074385ACB710CB47BC8BBC"/>
          </w:placeholder>
          <w:temporary/>
          <w:showingPlcHdr/>
          <w15:appearance w15:val="hidden"/>
        </w:sdtPr>
        <w:sdtEndPr/>
        <w:sdtContent>
          <w:r w:rsidR="00F41BEE" w:rsidRPr="005338E9">
            <w:t>Communication</w:t>
          </w:r>
        </w:sdtContent>
      </w:sdt>
      <w:r w:rsidR="00D6136C">
        <w:tab/>
      </w:r>
      <w:r w:rsidR="00D6136C">
        <w:tab/>
      </w:r>
      <w:r w:rsidR="00D6136C">
        <w:tab/>
      </w:r>
      <w:r w:rsidR="00D6136C">
        <w:tab/>
      </w:r>
      <w:r w:rsidR="00D6136C">
        <w:tab/>
      </w:r>
      <w:r w:rsidR="00D6136C">
        <w:tab/>
        <w:t>PS, Figma &amp; XD</w:t>
      </w:r>
    </w:p>
    <w:sectPr w:rsidR="00F41BEE" w:rsidSect="00ED59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E77C" w14:textId="77777777" w:rsidR="00FF44D3" w:rsidRDefault="00FF44D3">
      <w:pPr>
        <w:spacing w:after="0"/>
      </w:pPr>
      <w:r>
        <w:separator/>
      </w:r>
    </w:p>
  </w:endnote>
  <w:endnote w:type="continuationSeparator" w:id="0">
    <w:p w14:paraId="6AA2A9CA" w14:textId="77777777" w:rsidR="00FF44D3" w:rsidRDefault="00FF44D3">
      <w:pPr>
        <w:spacing w:after="0"/>
      </w:pPr>
      <w:r>
        <w:continuationSeparator/>
      </w:r>
    </w:p>
  </w:endnote>
  <w:endnote w:type="continuationNotice" w:id="1">
    <w:p w14:paraId="4AE04D55" w14:textId="77777777" w:rsidR="00FF44D3" w:rsidRDefault="00FF44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40D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3EB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50CB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EB1C" w14:textId="77777777" w:rsidR="00FF44D3" w:rsidRDefault="00FF44D3">
      <w:pPr>
        <w:spacing w:after="0"/>
      </w:pPr>
      <w:r>
        <w:separator/>
      </w:r>
    </w:p>
  </w:footnote>
  <w:footnote w:type="continuationSeparator" w:id="0">
    <w:p w14:paraId="1008B7E2" w14:textId="77777777" w:rsidR="00FF44D3" w:rsidRDefault="00FF44D3">
      <w:pPr>
        <w:spacing w:after="0"/>
      </w:pPr>
      <w:r>
        <w:continuationSeparator/>
      </w:r>
    </w:p>
  </w:footnote>
  <w:footnote w:type="continuationNotice" w:id="1">
    <w:p w14:paraId="752168F1" w14:textId="77777777" w:rsidR="00FF44D3" w:rsidRDefault="00FF44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768E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5E72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EA29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2E0DA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5F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3D5F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136C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37B20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4DC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37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abbir.official54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ran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54DB7F431F4C8D9E8135AD98E31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66B74-7EC5-4863-8E6A-D832DD39A22C}"/>
      </w:docPartPr>
      <w:docPartBody>
        <w:p w:rsidR="00000000" w:rsidRDefault="000314FA">
          <w:pPr>
            <w:pStyle w:val="7754DB7F431F4C8D9E8135AD98E317BE"/>
          </w:pPr>
          <w:r>
            <w:t>Objective</w:t>
          </w:r>
        </w:p>
      </w:docPartBody>
    </w:docPart>
    <w:docPart>
      <w:docPartPr>
        <w:name w:val="B66AC8CE265940619DA8AA94E9A3E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11B19-6AEE-4526-9913-6F3416026950}"/>
      </w:docPartPr>
      <w:docPartBody>
        <w:p w:rsidR="00000000" w:rsidRDefault="000314FA">
          <w:pPr>
            <w:pStyle w:val="B66AC8CE265940619DA8AA94E9A3E69B"/>
          </w:pPr>
          <w:r>
            <w:t>Experience</w:t>
          </w:r>
        </w:p>
      </w:docPartBody>
    </w:docPart>
    <w:docPart>
      <w:docPartPr>
        <w:name w:val="A7A85034719A4680A17368D227CF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6E0A6-C269-434D-A2F5-3DB60465D5DC}"/>
      </w:docPartPr>
      <w:docPartBody>
        <w:p w:rsidR="00000000" w:rsidRDefault="000314FA">
          <w:pPr>
            <w:pStyle w:val="A7A85034719A4680A17368D227CF8762"/>
          </w:pPr>
          <w:r w:rsidRPr="00A7066C">
            <w:t>Increased customer retention by 20%</w:t>
          </w:r>
        </w:p>
      </w:docPartBody>
    </w:docPart>
    <w:docPart>
      <w:docPartPr>
        <w:name w:val="4ECE083185FB4043AD29CEA47E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81D3F-8880-4AB7-A76E-1B7606CDA977}"/>
      </w:docPartPr>
      <w:docPartBody>
        <w:p w:rsidR="00000000" w:rsidRDefault="000314FA">
          <w:pPr>
            <w:pStyle w:val="4ECE083185FB4043AD29CEA47E3B5D10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522DCAC565B643E29EAE27414778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0C2A-640D-4FB8-9FFF-2598F3D25F5B}"/>
      </w:docPartPr>
      <w:docPartBody>
        <w:p w:rsidR="00000000" w:rsidRDefault="000314FA">
          <w:pPr>
            <w:pStyle w:val="522DCAC565B643E29EAE274147781549"/>
          </w:pPr>
          <w:r>
            <w:t>Drove business decisions</w:t>
          </w:r>
          <w:r>
            <w:t xml:space="preserve"> and</w:t>
          </w:r>
          <w:r>
            <w:t xml:space="preserve"> reduced operational costs</w:t>
          </w:r>
        </w:p>
      </w:docPartBody>
    </w:docPart>
    <w:docPart>
      <w:docPartPr>
        <w:name w:val="EA3A9BD9EDD64C60864AFFF0929AE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34D6A-E0C7-42EF-A143-B42F4644BDC2}"/>
      </w:docPartPr>
      <w:docPartBody>
        <w:p w:rsidR="00000000" w:rsidRDefault="000314FA">
          <w:pPr>
            <w:pStyle w:val="EA3A9BD9EDD64C60864AFFF0929AEC8F"/>
          </w:pPr>
          <w:r w:rsidRPr="00A70EFD">
            <w:t>Cleaned and preprocessed data</w:t>
          </w:r>
        </w:p>
      </w:docPartBody>
    </w:docPart>
    <w:docPart>
      <w:docPartPr>
        <w:name w:val="ED60A2A841084B50A7D9111F0981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7EB4-2E67-49C3-8F8C-CFDAC8BC5408}"/>
      </w:docPartPr>
      <w:docPartBody>
        <w:p w:rsidR="00000000" w:rsidRDefault="000314FA">
          <w:pPr>
            <w:pStyle w:val="ED60A2A841084B50A7D9111F0981048D"/>
          </w:pPr>
          <w:r w:rsidRPr="0040118E">
            <w:t>Conducted statistical tests for decision support</w:t>
          </w:r>
        </w:p>
      </w:docPartBody>
    </w:docPart>
    <w:docPart>
      <w:docPartPr>
        <w:name w:val="2CA46BC4D9EB413BA4AD00A8B6AA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AE8EC-57AC-4D2E-B5C7-10DEEE2C79ED}"/>
      </w:docPartPr>
      <w:docPartBody>
        <w:p w:rsidR="00000000" w:rsidRDefault="000314FA">
          <w:pPr>
            <w:pStyle w:val="2CA46BC4D9EB413BA4AD00A8B6AACF2A"/>
          </w:pPr>
          <w:r w:rsidRPr="0040118E">
            <w:t>Developed machine learning models for prediction</w:t>
          </w:r>
        </w:p>
      </w:docPartBody>
    </w:docPart>
    <w:docPart>
      <w:docPartPr>
        <w:name w:val="4A22FE8465F8490792FC5A711D7C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89897-46FA-4056-97CE-D06C1EEF86E9}"/>
      </w:docPartPr>
      <w:docPartBody>
        <w:p w:rsidR="00000000" w:rsidRDefault="000314FA">
          <w:pPr>
            <w:pStyle w:val="4A22FE8465F8490792FC5A711D7C7D18"/>
          </w:pPr>
          <w:r>
            <w:t xml:space="preserve">Collaborated on A/B tests, </w:t>
          </w:r>
          <w:r>
            <w:t>increased click-through</w:t>
          </w:r>
        </w:p>
      </w:docPartBody>
    </w:docPart>
    <w:docPart>
      <w:docPartPr>
        <w:name w:val="E5569AE6D52243AC9B4F515EF2C4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626BE-8C0D-4263-B864-D41E78B9C67D}"/>
      </w:docPartPr>
      <w:docPartBody>
        <w:p w:rsidR="00000000" w:rsidRDefault="000314FA">
          <w:pPr>
            <w:pStyle w:val="E5569AE6D52243AC9B4F515EF2C4948F"/>
          </w:pPr>
          <w:r>
            <w:t>Education</w:t>
          </w:r>
        </w:p>
      </w:docPartBody>
    </w:docPart>
    <w:docPart>
      <w:docPartPr>
        <w:name w:val="7BE0627169334966A1DAD72360D4D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349E-C942-4406-9864-E6C5D5567211}"/>
      </w:docPartPr>
      <w:docPartBody>
        <w:p w:rsidR="00000000" w:rsidRDefault="000314FA">
          <w:pPr>
            <w:pStyle w:val="7BE0627169334966A1DAD72360D4D5C8"/>
          </w:pPr>
          <w:r>
            <w:t>Skills &amp; abilities</w:t>
          </w:r>
        </w:p>
      </w:docPartBody>
    </w:docPart>
    <w:docPart>
      <w:docPartPr>
        <w:name w:val="5A61E7B3868F46F394BC1BE8979C2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6F3C-DBF2-4610-86F7-3168CE46131E}"/>
      </w:docPartPr>
      <w:docPartBody>
        <w:p w:rsidR="00000000" w:rsidRDefault="000314FA">
          <w:pPr>
            <w:pStyle w:val="5A61E7B3868F46F394BC1BE8979C2D7A"/>
          </w:pPr>
          <w:r>
            <w:t>Problem solving</w:t>
          </w:r>
        </w:p>
      </w:docPartBody>
    </w:docPart>
    <w:docPart>
      <w:docPartPr>
        <w:name w:val="DF747AFABA074385ACB710CB47BC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1ECBF-16FD-41B6-BDFE-0D90548F0580}"/>
      </w:docPartPr>
      <w:docPartBody>
        <w:p w:rsidR="00000000" w:rsidRDefault="000314FA">
          <w:pPr>
            <w:pStyle w:val="DF747AFABA074385ACB710CB47BC8BBC"/>
          </w:pPr>
          <w:r w:rsidRPr="005338E9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FA"/>
    <w:rsid w:val="000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73C0E0327244598673FC3842125391">
    <w:name w:val="6073C0E0327244598673FC3842125391"/>
  </w:style>
  <w:style w:type="paragraph" w:customStyle="1" w:styleId="3BA8C4AEDFC04D2DAFE1B0E14AC1EBDF">
    <w:name w:val="3BA8C4AEDFC04D2DAFE1B0E14AC1EBDF"/>
  </w:style>
  <w:style w:type="paragraph" w:customStyle="1" w:styleId="A755B0CB22D34C5AB43EDE0208DFC329">
    <w:name w:val="A755B0CB22D34C5AB43EDE0208DFC329"/>
  </w:style>
  <w:style w:type="paragraph" w:customStyle="1" w:styleId="B75C3C92F6B14EBC87D22FF15FFCC0F7">
    <w:name w:val="B75C3C92F6B14EBC87D22FF15FFCC0F7"/>
  </w:style>
  <w:style w:type="paragraph" w:customStyle="1" w:styleId="299F9713612E4CD98EA60CD7F31C1C14">
    <w:name w:val="299F9713612E4CD98EA60CD7F31C1C14"/>
  </w:style>
  <w:style w:type="paragraph" w:customStyle="1" w:styleId="7754DB7F431F4C8D9E8135AD98E317BE">
    <w:name w:val="7754DB7F431F4C8D9E8135AD98E317BE"/>
  </w:style>
  <w:style w:type="paragraph" w:customStyle="1" w:styleId="66155DEC9AD94B8A8A4134087FC64F73">
    <w:name w:val="66155DEC9AD94B8A8A4134087FC64F73"/>
  </w:style>
  <w:style w:type="paragraph" w:customStyle="1" w:styleId="B66AC8CE265940619DA8AA94E9A3E69B">
    <w:name w:val="B66AC8CE265940619DA8AA94E9A3E69B"/>
  </w:style>
  <w:style w:type="paragraph" w:customStyle="1" w:styleId="49BD7F4F1ECD4BA89F5FDC15B5C37B81">
    <w:name w:val="49BD7F4F1ECD4BA89F5FDC15B5C37B81"/>
  </w:style>
  <w:style w:type="paragraph" w:customStyle="1" w:styleId="A9A5273323294F04BEC011F6C3589FD0">
    <w:name w:val="A9A5273323294F04BEC011F6C3589FD0"/>
  </w:style>
  <w:style w:type="paragraph" w:customStyle="1" w:styleId="A7A85034719A4680A17368D227CF8762">
    <w:name w:val="A7A85034719A4680A17368D227CF8762"/>
  </w:style>
  <w:style w:type="paragraph" w:customStyle="1" w:styleId="5C96F39273AB41C18F2A53941BBD9AA2">
    <w:name w:val="5C96F39273AB41C18F2A53941BBD9AA2"/>
  </w:style>
  <w:style w:type="paragraph" w:customStyle="1" w:styleId="4ECE083185FB4043AD29CEA47E3B5D10">
    <w:name w:val="4ECE083185FB4043AD29CEA47E3B5D10"/>
  </w:style>
  <w:style w:type="paragraph" w:customStyle="1" w:styleId="522DCAC565B643E29EAE274147781549">
    <w:name w:val="522DCAC565B643E29EAE274147781549"/>
  </w:style>
  <w:style w:type="paragraph" w:customStyle="1" w:styleId="5AA2358CF66B47559BA97004253F468C">
    <w:name w:val="5AA2358CF66B47559BA97004253F468C"/>
  </w:style>
  <w:style w:type="paragraph" w:customStyle="1" w:styleId="1EFECE74ED2D42A8876D205FB186CD95">
    <w:name w:val="1EFECE74ED2D42A8876D205FB186CD95"/>
  </w:style>
  <w:style w:type="paragraph" w:customStyle="1" w:styleId="EA3A9BD9EDD64C60864AFFF0929AEC8F">
    <w:name w:val="EA3A9BD9EDD64C60864AFFF0929AEC8F"/>
  </w:style>
  <w:style w:type="paragraph" w:customStyle="1" w:styleId="ED60A2A841084B50A7D9111F0981048D">
    <w:name w:val="ED60A2A841084B50A7D9111F0981048D"/>
  </w:style>
  <w:style w:type="paragraph" w:customStyle="1" w:styleId="2CA46BC4D9EB413BA4AD00A8B6AACF2A">
    <w:name w:val="2CA46BC4D9EB413BA4AD00A8B6AACF2A"/>
  </w:style>
  <w:style w:type="paragraph" w:customStyle="1" w:styleId="4A22FE8465F8490792FC5A711D7C7D18">
    <w:name w:val="4A22FE8465F8490792FC5A711D7C7D18"/>
  </w:style>
  <w:style w:type="paragraph" w:customStyle="1" w:styleId="E5569AE6D52243AC9B4F515EF2C4948F">
    <w:name w:val="E5569AE6D52243AC9B4F515EF2C4948F"/>
  </w:style>
  <w:style w:type="paragraph" w:customStyle="1" w:styleId="AFDEAF17B79B42F6B33BAECE79C82EDC">
    <w:name w:val="AFDEAF17B79B42F6B33BAECE79C82EDC"/>
  </w:style>
  <w:style w:type="paragraph" w:customStyle="1" w:styleId="9D576D48C3FB471CBD61A46B776E035A">
    <w:name w:val="9D576D48C3FB471CBD61A46B776E035A"/>
  </w:style>
  <w:style w:type="paragraph" w:customStyle="1" w:styleId="F895B24B241E42D19734A21D1C0A8385">
    <w:name w:val="F895B24B241E42D19734A21D1C0A8385"/>
  </w:style>
  <w:style w:type="paragraph" w:customStyle="1" w:styleId="01EDE67004CF47AC8F59C34FDF86314E">
    <w:name w:val="01EDE67004CF47AC8F59C34FDF86314E"/>
  </w:style>
  <w:style w:type="paragraph" w:customStyle="1" w:styleId="8CB0315C22EB43E3B9679D88F80F01A3">
    <w:name w:val="8CB0315C22EB43E3B9679D88F80F01A3"/>
  </w:style>
  <w:style w:type="paragraph" w:customStyle="1" w:styleId="C8C092DC26C142FABC9CED758C092ED3">
    <w:name w:val="C8C092DC26C142FABC9CED758C092ED3"/>
  </w:style>
  <w:style w:type="paragraph" w:customStyle="1" w:styleId="3F0D7C2598234D69BD32C161EABB526A">
    <w:name w:val="3F0D7C2598234D69BD32C161EABB526A"/>
  </w:style>
  <w:style w:type="paragraph" w:customStyle="1" w:styleId="3B4C7BB476A640D3A30EA4EA8356B5B3">
    <w:name w:val="3B4C7BB476A640D3A30EA4EA8356B5B3"/>
  </w:style>
  <w:style w:type="paragraph" w:customStyle="1" w:styleId="7BE0627169334966A1DAD72360D4D5C8">
    <w:name w:val="7BE0627169334966A1DAD72360D4D5C8"/>
  </w:style>
  <w:style w:type="paragraph" w:customStyle="1" w:styleId="6EFB43A0839F43018D478FE05CF3EF79">
    <w:name w:val="6EFB43A0839F43018D478FE05CF3EF79"/>
  </w:style>
  <w:style w:type="paragraph" w:customStyle="1" w:styleId="5A61E7B3868F46F394BC1BE8979C2D7A">
    <w:name w:val="5A61E7B3868F46F394BC1BE8979C2D7A"/>
  </w:style>
  <w:style w:type="paragraph" w:customStyle="1" w:styleId="DF747AFABA074385ACB710CB47BC8BBC">
    <w:name w:val="DF747AFABA074385ACB710CB47BC8BBC"/>
  </w:style>
  <w:style w:type="paragraph" w:customStyle="1" w:styleId="0151BE64EBD742A59B3D2F4B06B198CE">
    <w:name w:val="0151BE64EBD742A59B3D2F4B06B198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2023-11-22T16:14:00Z</dcterms:created>
  <dcterms:modified xsi:type="dcterms:W3CDTF">2023-11-22T16:39:00Z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